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F433F" w:rsidRPr="00594AD8" w:rsidRDefault="00455E04" w:rsidP="008F43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8F433F" w:rsidRPr="00BE4534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8F433F" w:rsidRDefault="008F433F" w:rsidP="008F433F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 w:rsidRPr="003449F8">
        <w:rPr>
          <w:b/>
          <w:sz w:val="28"/>
          <w:szCs w:val="28"/>
        </w:rPr>
        <w:t xml:space="preserve"> 1</w:t>
      </w:r>
    </w:p>
    <w:p w:rsidR="008F433F" w:rsidRPr="00594AD8" w:rsidRDefault="008F433F" w:rsidP="008F433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3449F8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8F433F" w:rsidRPr="00455E04" w:rsidRDefault="008F433F" w:rsidP="008F433F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Тема:</w:t>
      </w:r>
      <w:r>
        <w:rPr>
          <w:rStyle w:val="a3"/>
          <w:smallCaps w:val="0"/>
          <w:sz w:val="28"/>
          <w:szCs w:val="28"/>
        </w:rPr>
        <w:t xml:space="preserve"> </w:t>
      </w:r>
      <w:r w:rsidR="003449F8">
        <w:rPr>
          <w:rStyle w:val="a3"/>
          <w:smallCaps w:val="0"/>
          <w:sz w:val="28"/>
          <w:szCs w:val="28"/>
        </w:rPr>
        <w:t>Ассоциативный массив</w:t>
      </w: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F433F" w:rsidRPr="00BE4534" w:rsidTr="00B04E3C">
        <w:trPr>
          <w:trHeight w:val="614"/>
        </w:trPr>
        <w:tc>
          <w:tcPr>
            <w:tcW w:w="2206" w:type="pct"/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007284">
              <w:rPr>
                <w:sz w:val="28"/>
                <w:szCs w:val="28"/>
              </w:rPr>
              <w:t>0302</w:t>
            </w:r>
            <w:bookmarkStart w:id="0" w:name="_GoBack"/>
            <w:bookmarkEnd w:id="0"/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F433F" w:rsidRPr="006A4BCC" w:rsidRDefault="008F433F" w:rsidP="00B04E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Касаткин А.А.</w:t>
            </w:r>
          </w:p>
        </w:tc>
      </w:tr>
      <w:tr w:rsidR="008F433F" w:rsidRPr="00BE4534" w:rsidTr="00B04E3C">
        <w:trPr>
          <w:trHeight w:val="614"/>
        </w:trPr>
        <w:tc>
          <w:tcPr>
            <w:tcW w:w="2206" w:type="pct"/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F433F" w:rsidRPr="008F433F" w:rsidRDefault="003449F8" w:rsidP="00B04E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Тутуева А.В.</w:t>
            </w:r>
          </w:p>
        </w:tc>
      </w:tr>
    </w:tbl>
    <w:p w:rsidR="008F433F" w:rsidRDefault="008F433F" w:rsidP="008F433F">
      <w:pPr>
        <w:spacing w:line="360" w:lineRule="auto"/>
        <w:jc w:val="center"/>
        <w:rPr>
          <w:bCs/>
          <w:sz w:val="28"/>
          <w:szCs w:val="28"/>
        </w:rPr>
      </w:pPr>
    </w:p>
    <w:p w:rsidR="003449F8" w:rsidRPr="00BE4534" w:rsidRDefault="003449F8" w:rsidP="008F433F">
      <w:pPr>
        <w:spacing w:line="360" w:lineRule="auto"/>
        <w:jc w:val="center"/>
        <w:rPr>
          <w:bCs/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F433F" w:rsidRPr="008F433F" w:rsidRDefault="003449F8" w:rsidP="008F433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2022</w:t>
      </w:r>
    </w:p>
    <w:p w:rsidR="008F433F" w:rsidRDefault="008F433F" w:rsidP="00166ABB"/>
    <w:p w:rsidR="003449F8" w:rsidRDefault="003449F8" w:rsidP="003449F8">
      <w:r>
        <w:lastRenderedPageBreak/>
        <w:t>Задача: Реализовать шаблонный ассоциативный массив (map) на основе красно-</w:t>
      </w:r>
    </w:p>
    <w:p w:rsidR="003449F8" w:rsidRDefault="003449F8" w:rsidP="003449F8">
      <w:r>
        <w:t>черного дерева.</w:t>
      </w:r>
    </w:p>
    <w:p w:rsidR="003449F8" w:rsidRDefault="003449F8" w:rsidP="003449F8"/>
    <w:p w:rsidR="003449F8" w:rsidRDefault="003449F8" w:rsidP="003449F8">
      <w:r>
        <w:t>Описание методов:</w:t>
      </w:r>
    </w:p>
    <w:p w:rsidR="003449F8" w:rsidRDefault="003449F8" w:rsidP="003449F8">
      <w:r w:rsidRPr="002A681B">
        <w:rPr>
          <w:b/>
        </w:rPr>
        <w:t>insert</w:t>
      </w:r>
      <w:r>
        <w:t>(ключ, значение) // добавление элемента с ключом и значением</w:t>
      </w:r>
    </w:p>
    <w:p w:rsidR="003449F8" w:rsidRDefault="003449F8" w:rsidP="003449F8">
      <w:r>
        <w:t xml:space="preserve">Если в дереве есть элементы, то двигаемся до </w:t>
      </w:r>
      <w:r w:rsidR="002A681B">
        <w:t>null</w:t>
      </w:r>
      <w:r>
        <w:t>(элемент дерева которые имеет ключ 0 и</w:t>
      </w:r>
    </w:p>
    <w:p w:rsidR="003449F8" w:rsidRDefault="003449F8" w:rsidP="003449F8">
      <w:r>
        <w:t>значение 0 и является висящими вершинами). Если ключ больше, то вправо, иначе - влево.</w:t>
      </w:r>
    </w:p>
    <w:p w:rsidR="003449F8" w:rsidRDefault="003449F8" w:rsidP="003449F8">
      <w:r>
        <w:t xml:space="preserve">Вместо </w:t>
      </w:r>
      <w:r w:rsidR="002A681B">
        <w:t>null</w:t>
      </w:r>
      <w:r>
        <w:t xml:space="preserve"> ставит новый элемент с ключем, значением и красным цветом. И все его дети</w:t>
      </w:r>
    </w:p>
    <w:p w:rsidR="003449F8" w:rsidRDefault="003449F8" w:rsidP="003449F8">
      <w:r>
        <w:t xml:space="preserve">становятся </w:t>
      </w:r>
      <w:r w:rsidR="002A681B">
        <w:t>null</w:t>
      </w:r>
      <w:r>
        <w:t>.</w:t>
      </w:r>
    </w:p>
    <w:p w:rsidR="003449F8" w:rsidRDefault="003449F8" w:rsidP="003449F8">
      <w:r>
        <w:t>Потом происходит восстановление дерева.</w:t>
      </w:r>
    </w:p>
    <w:p w:rsidR="003449F8" w:rsidRDefault="003449F8" w:rsidP="003449F8">
      <w:r>
        <w:t>1. Выполняем следующие действия, пока родитель p узла newNode</w:t>
      </w:r>
    </w:p>
    <w:p w:rsidR="003449F8" w:rsidRDefault="003449F8" w:rsidP="003449F8">
      <w:r>
        <w:t>красный</w:t>
      </w:r>
    </w:p>
    <w:p w:rsidR="003449F8" w:rsidRDefault="003449F8" w:rsidP="003449F8">
      <w:r>
        <w:t>2. Если p является левым потомком grandParent для newNode,</w:t>
      </w:r>
    </w:p>
    <w:p w:rsidR="003449F8" w:rsidRDefault="003449F8" w:rsidP="003449F8">
      <w:r>
        <w:t>то выполняем действия в соответствии с 3 разными случаями</w:t>
      </w:r>
    </w:p>
    <w:p w:rsidR="003449F8" w:rsidRDefault="003449F8" w:rsidP="003449F8">
      <w:r>
        <w:t>1 случай:</w:t>
      </w:r>
    </w:p>
    <w:p w:rsidR="003449F8" w:rsidRDefault="003449F8" w:rsidP="003449F8">
      <w:r>
        <w:t xml:space="preserve">a) Если цвет правого потомка </w:t>
      </w:r>
      <w:r w:rsidR="002A681B">
        <w:t>grandParent</w:t>
      </w:r>
      <w:r>
        <w:t xml:space="preserve"> узла newNode красный, перекрашиваем обоих потомков </w:t>
      </w:r>
      <w:r w:rsidR="002A681B">
        <w:t>grandParent</w:t>
      </w:r>
      <w:r>
        <w:t xml:space="preserve"> в</w:t>
      </w:r>
    </w:p>
    <w:p w:rsidR="003449F8" w:rsidRDefault="003449F8" w:rsidP="003449F8">
      <w:r>
        <w:t xml:space="preserve">черный, а цвет </w:t>
      </w:r>
      <w:r w:rsidR="002A681B">
        <w:t>grandParent</w:t>
      </w:r>
      <w:r>
        <w:t xml:space="preserve"> меняем на красный</w:t>
      </w:r>
    </w:p>
    <w:p w:rsidR="003449F8" w:rsidRDefault="003449F8" w:rsidP="003449F8">
      <w:r>
        <w:t xml:space="preserve">b) Обозначаем за newNode узел </w:t>
      </w:r>
      <w:r w:rsidR="002A681B">
        <w:t>grandParent</w:t>
      </w:r>
    </w:p>
    <w:p w:rsidR="003449F8" w:rsidRDefault="003449F8" w:rsidP="003449F8">
      <w:r>
        <w:t>Случай-II: проверяем условие из п.1. Если условие НЕ выполняется, то переходим к п. 4.</w:t>
      </w:r>
    </w:p>
    <w:p w:rsidR="003449F8" w:rsidRDefault="003449F8" w:rsidP="003449F8">
      <w:r>
        <w:t>в) если newNode является правым потомком p. Если да, то назначаем p в качестве newNode</w:t>
      </w:r>
    </w:p>
    <w:p w:rsidR="003449F8" w:rsidRDefault="003449F8" w:rsidP="003449F8">
      <w:r>
        <w:t>г) выполняем левый поворот для newNode</w:t>
      </w:r>
    </w:p>
    <w:p w:rsidR="003449F8" w:rsidRDefault="003449F8" w:rsidP="003449F8">
      <w:r>
        <w:t>Случай-III: проверяем условие из п.1. Если условие НЕ выполняется, топереходим к п. 4.</w:t>
      </w:r>
    </w:p>
    <w:p w:rsidR="003449F8" w:rsidRDefault="003449F8" w:rsidP="003449F8">
      <w:r>
        <w:t xml:space="preserve">д) устанавливаем цвет p как черный, а </w:t>
      </w:r>
      <w:r w:rsidR="002A681B">
        <w:t>grandParent</w:t>
      </w:r>
      <w:r>
        <w:t xml:space="preserve"> перекрашиваем в красный</w:t>
      </w:r>
    </w:p>
    <w:p w:rsidR="003449F8" w:rsidRDefault="003449F8" w:rsidP="003449F8">
      <w:r>
        <w:t xml:space="preserve">е) выполняем правый поворот для </w:t>
      </w:r>
      <w:r w:rsidR="002A681B">
        <w:t>grandParent</w:t>
      </w:r>
    </w:p>
    <w:p w:rsidR="003449F8" w:rsidRDefault="003449F8" w:rsidP="003449F8">
      <w:r>
        <w:t xml:space="preserve">3. Иначе (если p является правым потомком </w:t>
      </w:r>
      <w:r w:rsidR="002A681B">
        <w:t>grandParent</w:t>
      </w:r>
      <w:r>
        <w:t xml:space="preserve"> для newNode) выполняем следующее:</w:t>
      </w:r>
    </w:p>
    <w:p w:rsidR="003449F8" w:rsidRDefault="003449F8" w:rsidP="003449F8">
      <w:r>
        <w:t xml:space="preserve">a) Если цвет левого потомка </w:t>
      </w:r>
      <w:r w:rsidR="002A681B">
        <w:t>grandParent</w:t>
      </w:r>
      <w:r>
        <w:t xml:space="preserve"> узла newNode - красный, то устанавливаем цвет обоих</w:t>
      </w:r>
    </w:p>
    <w:p w:rsidR="003449F8" w:rsidRDefault="003449F8" w:rsidP="003449F8">
      <w:r>
        <w:t xml:space="preserve">потомков </w:t>
      </w:r>
      <w:r w:rsidR="002A681B">
        <w:t>grandParent</w:t>
      </w:r>
      <w:r>
        <w:t xml:space="preserve"> как черный, а цвет </w:t>
      </w:r>
      <w:r w:rsidR="002A681B">
        <w:t>grandParent</w:t>
      </w:r>
      <w:r>
        <w:t xml:space="preserve"> - как красный (симметрично случаю I). Назначаем </w:t>
      </w:r>
      <w:r w:rsidR="002A681B">
        <w:t>grandParent</w:t>
      </w:r>
      <w:r>
        <w:t xml:space="preserve"> в</w:t>
      </w:r>
    </w:p>
    <w:p w:rsidR="003449F8" w:rsidRDefault="003449F8" w:rsidP="003449F8">
      <w:r>
        <w:t>качестве newNode</w:t>
      </w:r>
    </w:p>
    <w:p w:rsidR="003449F8" w:rsidRDefault="003449F8" w:rsidP="003449F8">
      <w:r>
        <w:t>b) Иначе, если newNode является левым потомком p, то назначаем p в качестве newNode и</w:t>
      </w:r>
    </w:p>
    <w:p w:rsidR="003449F8" w:rsidRDefault="003449F8" w:rsidP="003449F8">
      <w:r>
        <w:t>выполняем правый поворот для newNode</w:t>
      </w:r>
    </w:p>
    <w:p w:rsidR="003449F8" w:rsidRDefault="003449F8" w:rsidP="003449F8">
      <w:r>
        <w:t xml:space="preserve">c) Перекрашиваем p в черный, а </w:t>
      </w:r>
      <w:r w:rsidR="002A681B">
        <w:t>grandParent</w:t>
      </w:r>
      <w:r>
        <w:t xml:space="preserve"> в красный</w:t>
      </w:r>
    </w:p>
    <w:p w:rsidR="003449F8" w:rsidRDefault="003449F8" w:rsidP="003449F8">
      <w:r>
        <w:t xml:space="preserve">d) Выполняем левый поворот </w:t>
      </w:r>
      <w:r w:rsidR="002A681B">
        <w:t>grandParent</w:t>
      </w:r>
    </w:p>
    <w:p w:rsidR="003449F8" w:rsidRDefault="003449F8" w:rsidP="003449F8">
      <w:r>
        <w:t>4. Этот шаг вып</w:t>
      </w:r>
      <w:r w:rsidR="002A681B">
        <w:t xml:space="preserve">олняется после выхода из цикла </w:t>
      </w:r>
      <w:r>
        <w:t>п. 1-3 устанавливаем цвет корня дерева как</w:t>
      </w:r>
      <w:r w:rsidR="002A681B" w:rsidRPr="002A681B">
        <w:t xml:space="preserve"> </w:t>
      </w:r>
      <w:r>
        <w:t>черный</w:t>
      </w:r>
    </w:p>
    <w:p w:rsidR="003449F8" w:rsidRDefault="003449F8" w:rsidP="003449F8">
      <w:r w:rsidRPr="002A681B">
        <w:rPr>
          <w:b/>
        </w:rPr>
        <w:t>remove</w:t>
      </w:r>
      <w:r>
        <w:t>(ключ) // удаление элемента по ключу</w:t>
      </w:r>
    </w:p>
    <w:p w:rsidR="003449F8" w:rsidRDefault="003449F8" w:rsidP="003449F8">
      <w:r>
        <w:t>Если в дереве есть элементы, то двигаемся до нужного элемента. Если ключ больше, то вправо,</w:t>
      </w:r>
    </w:p>
    <w:p w:rsidR="003449F8" w:rsidRDefault="003449F8" w:rsidP="003449F8">
      <w:r>
        <w:t>иначе - влево.</w:t>
      </w:r>
    </w:p>
    <w:p w:rsidR="003449F8" w:rsidRDefault="003449F8" w:rsidP="003449F8">
      <w:r>
        <w:t>1. Пусть узел nodeToBeDeleted будет удаляться из дерева</w:t>
      </w:r>
    </w:p>
    <w:p w:rsidR="003449F8" w:rsidRDefault="003449F8" w:rsidP="003449F8">
      <w:r>
        <w:t>2. Сохраняем цвет nodeToBeDeleted в origrinalColor</w:t>
      </w:r>
    </w:p>
    <w:p w:rsidR="003449F8" w:rsidRDefault="003449F8" w:rsidP="003449F8">
      <w:r>
        <w:t>3. Если левый потомок nodeToBeDeleted равен NULL</w:t>
      </w:r>
    </w:p>
    <w:p w:rsidR="003449F8" w:rsidRDefault="003449F8" w:rsidP="003449F8">
      <w:r>
        <w:t>a) Обозначаем правый потомок nodeToBeDeleted за x</w:t>
      </w:r>
    </w:p>
    <w:p w:rsidR="003449F8" w:rsidRDefault="003449F8" w:rsidP="003449F8">
      <w:r>
        <w:t>б) Перемещаем x на место nodeToBeDeleted</w:t>
      </w:r>
    </w:p>
    <w:p w:rsidR="003449F8" w:rsidRDefault="003449F8" w:rsidP="003449F8">
      <w:r>
        <w:t>4. Иначе если правый потомок nodeToBeDeleted равен NULL (левый потомок nodeToBeDeleted</w:t>
      </w:r>
    </w:p>
    <w:p w:rsidR="003449F8" w:rsidRDefault="003449F8" w:rsidP="003449F8">
      <w:r>
        <w:t>не равен NULL, а правый раве</w:t>
      </w:r>
      <w:r w:rsidR="002A681B">
        <w:t>н NULL)</w:t>
      </w:r>
      <w:r>
        <w:t>:</w:t>
      </w:r>
    </w:p>
    <w:p w:rsidR="003449F8" w:rsidRDefault="003449F8" w:rsidP="003449F8">
      <w:r>
        <w:t>а) Обозначаем за x левого потомка nodeToBeDeleted</w:t>
      </w:r>
    </w:p>
    <w:p w:rsidR="003449F8" w:rsidRDefault="003449F8" w:rsidP="003449F8">
      <w:r>
        <w:lastRenderedPageBreak/>
        <w:t>б) Перемещаем x на место nodeToBeDeleted</w:t>
      </w:r>
    </w:p>
    <w:p w:rsidR="003449F8" w:rsidRDefault="003449F8" w:rsidP="003449F8">
      <w:r>
        <w:t>5. Иначе (оба потомка nodeToBeDeleted не равны NULL)</w:t>
      </w:r>
    </w:p>
    <w:p w:rsidR="003449F8" w:rsidRDefault="003449F8" w:rsidP="003449F8">
      <w:r>
        <w:t>а) Обозначаем за y минимальное значение из правого поддерева nodeToBeDeleted (самый</w:t>
      </w:r>
    </w:p>
    <w:p w:rsidR="003449F8" w:rsidRDefault="003449F8" w:rsidP="003449F8">
      <w:r>
        <w:t>левый элемент в правом поддереве)</w:t>
      </w:r>
    </w:p>
    <w:p w:rsidR="003449F8" w:rsidRDefault="003449F8" w:rsidP="003449F8">
      <w:r>
        <w:t>б) Сохраняем цвет y в origrinalColor</w:t>
      </w:r>
    </w:p>
    <w:p w:rsidR="003449F8" w:rsidRDefault="003449F8" w:rsidP="003449F8">
      <w:r>
        <w:t>в) Обозначаем за x правого потомка y</w:t>
      </w:r>
    </w:p>
    <w:p w:rsidR="003449F8" w:rsidRDefault="003449F8" w:rsidP="003449F8">
      <w:r>
        <w:t>г) если y это ребенок nodeToBeDeleted, тогда устанавливаем y родителем x</w:t>
      </w:r>
    </w:p>
    <w:p w:rsidR="003449F8" w:rsidRDefault="003449F8" w:rsidP="003449F8">
      <w:r>
        <w:t>д) иначе (y не ребенок nodeToBeDeleted) перемещаем правого потомка y на место y</w:t>
      </w:r>
    </w:p>
    <w:p w:rsidR="003449F8" w:rsidRDefault="003449F8" w:rsidP="003449F8">
      <w:r>
        <w:t>е) перемещаем y на место nodeToBeDeleted</w:t>
      </w:r>
    </w:p>
    <w:p w:rsidR="003449F8" w:rsidRDefault="003449F8" w:rsidP="003449F8">
      <w:r>
        <w:t>ж) устанавливаем для y цвет origrinalColor</w:t>
      </w:r>
    </w:p>
    <w:p w:rsidR="003449F8" w:rsidRDefault="003449F8" w:rsidP="003449F8">
      <w:r>
        <w:t>6. Если цвет origrinalColor черный, то вызываем алгоритм восстановления свойств после</w:t>
      </w:r>
    </w:p>
    <w:p w:rsidR="003449F8" w:rsidRDefault="003449F8" w:rsidP="003449F8">
      <w:r>
        <w:t>удаления</w:t>
      </w:r>
    </w:p>
    <w:p w:rsidR="003449F8" w:rsidRDefault="003449F8" w:rsidP="003449F8">
      <w:r>
        <w:t>1. Выполняем следующие действия, пока x не станет корнем дерева, а цвет x станет черным</w:t>
      </w:r>
    </w:p>
    <w:p w:rsidR="003449F8" w:rsidRDefault="003449F8" w:rsidP="003449F8">
      <w:r>
        <w:t>2. Если x - левый потомок, то</w:t>
      </w:r>
    </w:p>
    <w:p w:rsidR="003449F8" w:rsidRDefault="003449F8" w:rsidP="003449F8">
      <w:r>
        <w:t>a) Обозначаем за w брата x</w:t>
      </w:r>
    </w:p>
    <w:p w:rsidR="003449F8" w:rsidRDefault="003449F8" w:rsidP="003449F8">
      <w:r>
        <w:t>b) Если w красный</w:t>
      </w:r>
    </w:p>
    <w:p w:rsidR="003449F8" w:rsidRDefault="003449F8" w:rsidP="003449F8">
      <w:r>
        <w:t>Случай-I:</w:t>
      </w:r>
    </w:p>
    <w:p w:rsidR="003449F8" w:rsidRDefault="003449F8" w:rsidP="003449F8">
      <w:r>
        <w:t>- Перекрашиваем w в черный</w:t>
      </w:r>
    </w:p>
    <w:p w:rsidR="003449F8" w:rsidRDefault="003449F8" w:rsidP="003449F8">
      <w:r>
        <w:t>- Перекрашиваем родителя x в красный</w:t>
      </w:r>
    </w:p>
    <w:p w:rsidR="003449F8" w:rsidRDefault="003449F8" w:rsidP="003449F8">
      <w:r>
        <w:t>-Выполняем левый поворот для родителя x</w:t>
      </w:r>
    </w:p>
    <w:p w:rsidR="003449F8" w:rsidRDefault="003449F8" w:rsidP="003449F8">
      <w:r>
        <w:t>-Обозначаем rightChild родителя x за w</w:t>
      </w:r>
    </w:p>
    <w:p w:rsidR="003449F8" w:rsidRDefault="003449F8" w:rsidP="003449F8">
      <w:r>
        <w:t>c) Если цвет правого и левого потомка w черный</w:t>
      </w:r>
    </w:p>
    <w:p w:rsidR="003449F8" w:rsidRDefault="003449F8" w:rsidP="003449F8">
      <w:r>
        <w:t>Случай-II:</w:t>
      </w:r>
    </w:p>
    <w:p w:rsidR="003449F8" w:rsidRDefault="003449F8" w:rsidP="003449F8">
      <w:r>
        <w:t>- Перекрашиваем w в красный</w:t>
      </w:r>
    </w:p>
    <w:p w:rsidR="003449F8" w:rsidRDefault="003449F8" w:rsidP="003449F8">
      <w:r>
        <w:t>- Назначаем в качестве x родителя x</w:t>
      </w:r>
    </w:p>
    <w:p w:rsidR="003449F8" w:rsidRDefault="003449F8" w:rsidP="003449F8">
      <w:r>
        <w:t>d) Иначе, если цвет rightChild узла w черный</w:t>
      </w:r>
    </w:p>
    <w:p w:rsidR="003449F8" w:rsidRDefault="003449F8" w:rsidP="003449F8">
      <w:r>
        <w:t>Случай-III:</w:t>
      </w:r>
    </w:p>
    <w:p w:rsidR="003449F8" w:rsidRDefault="003449F8" w:rsidP="003449F8">
      <w:r>
        <w:t>- Перекрашиваем leftChild узла w в черный</w:t>
      </w:r>
    </w:p>
    <w:p w:rsidR="003449F8" w:rsidRDefault="003449F8" w:rsidP="003449F8">
      <w:r>
        <w:t>- Перекрашиваем w в красный</w:t>
      </w:r>
    </w:p>
    <w:p w:rsidR="003449F8" w:rsidRDefault="003449F8" w:rsidP="003449F8">
      <w:r>
        <w:t>-Выполняем правый поворот для w</w:t>
      </w:r>
    </w:p>
    <w:p w:rsidR="003449F8" w:rsidRDefault="003449F8" w:rsidP="003449F8">
      <w:r>
        <w:t>-Обозначаем rightChild родителя x за w</w:t>
      </w:r>
    </w:p>
    <w:p w:rsidR="003449F8" w:rsidRDefault="003449F8" w:rsidP="003449F8">
      <w:r>
        <w:t>e) Если из вышеперечисленных случаев не происходит ни один</w:t>
      </w:r>
    </w:p>
    <w:p w:rsidR="003449F8" w:rsidRDefault="003449F8" w:rsidP="003449F8">
      <w:r>
        <w:t>случай, то выполняем</w:t>
      </w:r>
    </w:p>
    <w:p w:rsidR="003449F8" w:rsidRDefault="003449F8" w:rsidP="003449F8">
      <w:r>
        <w:t>Случай-IV:</w:t>
      </w:r>
    </w:p>
    <w:p w:rsidR="003449F8" w:rsidRDefault="003449F8" w:rsidP="003449F8">
      <w:r>
        <w:t>- Перекрашиваем w в цвет родителя x</w:t>
      </w:r>
    </w:p>
    <w:p w:rsidR="003449F8" w:rsidRDefault="003449F8" w:rsidP="003449F8">
      <w:r>
        <w:t>- Перекрашиваем родителя x в черный</w:t>
      </w:r>
    </w:p>
    <w:p w:rsidR="003449F8" w:rsidRDefault="003449F8" w:rsidP="003449F8">
      <w:r>
        <w:t>- Перекрашиваем правого потомка w в черный</w:t>
      </w:r>
    </w:p>
    <w:p w:rsidR="003449F8" w:rsidRDefault="003449F8" w:rsidP="003449F8">
      <w:r>
        <w:t>- Выполняем левый поворот для родителя x</w:t>
      </w:r>
    </w:p>
    <w:p w:rsidR="003449F8" w:rsidRDefault="003449F8" w:rsidP="003449F8">
      <w:r>
        <w:t>- Обозначаем за x корень дерева</w:t>
      </w:r>
    </w:p>
    <w:p w:rsidR="003449F8" w:rsidRDefault="003449F8" w:rsidP="003449F8">
      <w:r>
        <w:t>3. Иначе к п.2. (x - правый потомок) выполняем все те же действия (начиная со слайда 35), что</w:t>
      </w:r>
    </w:p>
    <w:p w:rsidR="003449F8" w:rsidRDefault="003449F8" w:rsidP="003449F8">
      <w:r>
        <w:t>и в предыдущих пунктах, только изменяем направление вращений левое на правое и наоборот</w:t>
      </w:r>
    </w:p>
    <w:p w:rsidR="003449F8" w:rsidRDefault="003449F8" w:rsidP="003449F8">
      <w:r>
        <w:t>4. Перекрашиваем x в черный</w:t>
      </w:r>
    </w:p>
    <w:p w:rsidR="003449F8" w:rsidRDefault="003449F8" w:rsidP="003449F8">
      <w:r w:rsidRPr="002A681B">
        <w:rPr>
          <w:b/>
        </w:rPr>
        <w:t>find</w:t>
      </w:r>
      <w:r>
        <w:t>(ключ) // поиск элемента по ключу</w:t>
      </w:r>
    </w:p>
    <w:p w:rsidR="003449F8" w:rsidRDefault="003449F8" w:rsidP="003449F8">
      <w:r>
        <w:t>Если в дереве есть элементы, то двигаемся до нужного элемента. Если ключ больше, то вправо,</w:t>
      </w:r>
    </w:p>
    <w:p w:rsidR="003449F8" w:rsidRDefault="003449F8" w:rsidP="003449F8">
      <w:r>
        <w:t>иначе - влево.</w:t>
      </w:r>
    </w:p>
    <w:p w:rsidR="003449F8" w:rsidRDefault="003449F8" w:rsidP="003449F8">
      <w:r>
        <w:t xml:space="preserve">Если искомый элемент </w:t>
      </w:r>
      <w:r w:rsidR="002A681B">
        <w:t>null</w:t>
      </w:r>
      <w:r>
        <w:t>, то ошибка, иначе возвращает значение искомого элемента.</w:t>
      </w:r>
    </w:p>
    <w:p w:rsidR="003449F8" w:rsidRDefault="003449F8" w:rsidP="003449F8">
      <w:r w:rsidRPr="002A681B">
        <w:rPr>
          <w:b/>
        </w:rPr>
        <w:t xml:space="preserve">clear </w:t>
      </w:r>
      <w:r>
        <w:t>// очищение ассоциативного массива</w:t>
      </w:r>
    </w:p>
    <w:p w:rsidR="003449F8" w:rsidRDefault="003449F8" w:rsidP="003449F8">
      <w:r>
        <w:t xml:space="preserve">Пока голова есть и не равна </w:t>
      </w:r>
      <w:r w:rsidR="002A681B">
        <w:t>null</w:t>
      </w:r>
      <w:r>
        <w:t>, то удаляем ключ головы.</w:t>
      </w:r>
    </w:p>
    <w:p w:rsidR="003449F8" w:rsidRDefault="003449F8" w:rsidP="003449F8">
      <w:r w:rsidRPr="002A681B">
        <w:rPr>
          <w:b/>
        </w:rPr>
        <w:lastRenderedPageBreak/>
        <w:t>get_keys</w:t>
      </w:r>
      <w:r>
        <w:t xml:space="preserve"> // возвращает список ключей</w:t>
      </w:r>
    </w:p>
    <w:p w:rsidR="003449F8" w:rsidRDefault="003449F8" w:rsidP="003449F8">
      <w:r>
        <w:t>Производит метод обхода в глубину и каждый раз</w:t>
      </w:r>
      <w:r w:rsidR="002A681B" w:rsidRPr="002A681B">
        <w:t>,</w:t>
      </w:r>
      <w:r>
        <w:t xml:space="preserve"> когда указатель спускается его ключ</w:t>
      </w:r>
    </w:p>
    <w:p w:rsidR="003449F8" w:rsidRDefault="003449F8" w:rsidP="003449F8">
      <w:r>
        <w:t>добавляется в список</w:t>
      </w:r>
    </w:p>
    <w:p w:rsidR="003449F8" w:rsidRDefault="003449F8" w:rsidP="003449F8">
      <w:r w:rsidRPr="002A681B">
        <w:rPr>
          <w:b/>
        </w:rPr>
        <w:t>get_values</w:t>
      </w:r>
      <w:r>
        <w:t xml:space="preserve"> // возвращает список значений</w:t>
      </w:r>
    </w:p>
    <w:p w:rsidR="003449F8" w:rsidRDefault="003449F8" w:rsidP="003449F8">
      <w:r>
        <w:t>Производит метод обхода в глубину и каждый раз</w:t>
      </w:r>
      <w:r w:rsidR="002A681B">
        <w:t>,</w:t>
      </w:r>
      <w:r>
        <w:t xml:space="preserve"> когда указатель спускается его значение</w:t>
      </w:r>
    </w:p>
    <w:p w:rsidR="003449F8" w:rsidRDefault="003449F8" w:rsidP="003449F8">
      <w:r>
        <w:t>добавляется в список</w:t>
      </w:r>
    </w:p>
    <w:p w:rsidR="003449F8" w:rsidRDefault="003449F8" w:rsidP="003449F8">
      <w:r w:rsidRPr="002A681B">
        <w:rPr>
          <w:b/>
        </w:rPr>
        <w:t>print</w:t>
      </w:r>
      <w:r>
        <w:t xml:space="preserve"> // вывод в консоль</w:t>
      </w:r>
    </w:p>
    <w:p w:rsidR="003449F8" w:rsidRDefault="003449F8" w:rsidP="003449F8">
      <w:r>
        <w:t>Выводит в консоль ключ и значение.</w:t>
      </w:r>
    </w:p>
    <w:p w:rsidR="003449F8" w:rsidRDefault="003449F8" w:rsidP="003449F8"/>
    <w:p w:rsidR="003449F8" w:rsidRDefault="003449F8" w:rsidP="003449F8">
      <w:r>
        <w:t>Оценка временной сложности: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49F8" w:rsidTr="003449F8">
        <w:tc>
          <w:tcPr>
            <w:tcW w:w="3115" w:type="dxa"/>
          </w:tcPr>
          <w:p w:rsidR="003449F8" w:rsidRDefault="003449F8" w:rsidP="003449F8">
            <w:r>
              <w:t>insert(ключ, значение)</w:t>
            </w:r>
          </w:p>
        </w:tc>
        <w:tc>
          <w:tcPr>
            <w:tcW w:w="3115" w:type="dxa"/>
          </w:tcPr>
          <w:p w:rsidR="003449F8" w:rsidRDefault="003449F8" w:rsidP="003449F8">
            <w:r>
              <w:t>добавление элемента с ключом и значением</w:t>
            </w:r>
          </w:p>
        </w:tc>
        <w:tc>
          <w:tcPr>
            <w:tcW w:w="3115" w:type="dxa"/>
          </w:tcPr>
          <w:p w:rsidR="003449F8" w:rsidRDefault="003449F8" w:rsidP="003449F8">
            <w:r>
              <w:t>O(log n)</w:t>
            </w:r>
          </w:p>
          <w:p w:rsidR="003449F8" w:rsidRDefault="003449F8" w:rsidP="003449F8"/>
        </w:tc>
      </w:tr>
      <w:tr w:rsidR="003449F8" w:rsidTr="003449F8">
        <w:tc>
          <w:tcPr>
            <w:tcW w:w="3115" w:type="dxa"/>
          </w:tcPr>
          <w:p w:rsidR="003449F8" w:rsidRDefault="003449F8" w:rsidP="003449F8">
            <w:r>
              <w:t>remove(ключ)</w:t>
            </w:r>
          </w:p>
        </w:tc>
        <w:tc>
          <w:tcPr>
            <w:tcW w:w="3115" w:type="dxa"/>
          </w:tcPr>
          <w:p w:rsidR="003449F8" w:rsidRDefault="003449F8" w:rsidP="003449F8">
            <w:r>
              <w:t>удаление элемента по ключу</w:t>
            </w:r>
          </w:p>
        </w:tc>
        <w:tc>
          <w:tcPr>
            <w:tcW w:w="3115" w:type="dxa"/>
          </w:tcPr>
          <w:p w:rsidR="003449F8" w:rsidRDefault="003449F8" w:rsidP="003449F8">
            <w:r>
              <w:t>O(log n)</w:t>
            </w:r>
          </w:p>
        </w:tc>
      </w:tr>
      <w:tr w:rsidR="003449F8" w:rsidTr="003449F8">
        <w:tc>
          <w:tcPr>
            <w:tcW w:w="3115" w:type="dxa"/>
          </w:tcPr>
          <w:p w:rsidR="003449F8" w:rsidRDefault="003449F8" w:rsidP="003449F8">
            <w:r>
              <w:t>find(ключ)</w:t>
            </w:r>
          </w:p>
        </w:tc>
        <w:tc>
          <w:tcPr>
            <w:tcW w:w="3115" w:type="dxa"/>
          </w:tcPr>
          <w:p w:rsidR="003449F8" w:rsidRDefault="003449F8" w:rsidP="003449F8">
            <w:r>
              <w:t>поиск элемента по ключу</w:t>
            </w:r>
          </w:p>
        </w:tc>
        <w:tc>
          <w:tcPr>
            <w:tcW w:w="3115" w:type="dxa"/>
          </w:tcPr>
          <w:p w:rsidR="003449F8" w:rsidRDefault="003449F8" w:rsidP="003449F8">
            <w:r>
              <w:t>O(log n)</w:t>
            </w:r>
          </w:p>
        </w:tc>
      </w:tr>
      <w:tr w:rsidR="003449F8" w:rsidTr="003449F8">
        <w:tc>
          <w:tcPr>
            <w:tcW w:w="3115" w:type="dxa"/>
          </w:tcPr>
          <w:p w:rsidR="003449F8" w:rsidRDefault="003449F8" w:rsidP="003449F8">
            <w:r>
              <w:t>clear</w:t>
            </w:r>
          </w:p>
        </w:tc>
        <w:tc>
          <w:tcPr>
            <w:tcW w:w="3115" w:type="dxa"/>
          </w:tcPr>
          <w:p w:rsidR="003449F8" w:rsidRDefault="003449F8" w:rsidP="003449F8">
            <w:r>
              <w:t>очищение ассоциативного массива</w:t>
            </w:r>
          </w:p>
        </w:tc>
        <w:tc>
          <w:tcPr>
            <w:tcW w:w="3115" w:type="dxa"/>
          </w:tcPr>
          <w:p w:rsidR="003449F8" w:rsidRDefault="003449F8" w:rsidP="003449F8">
            <w:r>
              <w:t>O(n)</w:t>
            </w:r>
          </w:p>
        </w:tc>
      </w:tr>
      <w:tr w:rsidR="003449F8" w:rsidTr="003449F8">
        <w:tc>
          <w:tcPr>
            <w:tcW w:w="3115" w:type="dxa"/>
          </w:tcPr>
          <w:p w:rsidR="003449F8" w:rsidRDefault="003449F8" w:rsidP="003449F8">
            <w:r>
              <w:t>get_keys</w:t>
            </w:r>
          </w:p>
        </w:tc>
        <w:tc>
          <w:tcPr>
            <w:tcW w:w="3115" w:type="dxa"/>
          </w:tcPr>
          <w:p w:rsidR="003449F8" w:rsidRDefault="003449F8" w:rsidP="003449F8">
            <w:r>
              <w:t>возвращает список ключей</w:t>
            </w:r>
          </w:p>
        </w:tc>
        <w:tc>
          <w:tcPr>
            <w:tcW w:w="3115" w:type="dxa"/>
          </w:tcPr>
          <w:p w:rsidR="003449F8" w:rsidRDefault="003449F8" w:rsidP="003449F8">
            <w:r>
              <w:t>O(n^2)</w:t>
            </w:r>
          </w:p>
        </w:tc>
      </w:tr>
      <w:tr w:rsidR="003449F8" w:rsidTr="003449F8">
        <w:tc>
          <w:tcPr>
            <w:tcW w:w="3115" w:type="dxa"/>
          </w:tcPr>
          <w:p w:rsidR="003449F8" w:rsidRDefault="003449F8" w:rsidP="003449F8">
            <w:r>
              <w:t>get_values</w:t>
            </w:r>
          </w:p>
        </w:tc>
        <w:tc>
          <w:tcPr>
            <w:tcW w:w="3115" w:type="dxa"/>
          </w:tcPr>
          <w:p w:rsidR="003449F8" w:rsidRDefault="003449F8" w:rsidP="003449F8">
            <w:r>
              <w:t>возвращает список значений</w:t>
            </w:r>
          </w:p>
        </w:tc>
        <w:tc>
          <w:tcPr>
            <w:tcW w:w="3115" w:type="dxa"/>
          </w:tcPr>
          <w:p w:rsidR="003449F8" w:rsidRDefault="003449F8" w:rsidP="003449F8">
            <w:r>
              <w:t>O(n^2)</w:t>
            </w:r>
          </w:p>
        </w:tc>
      </w:tr>
      <w:tr w:rsidR="003449F8" w:rsidTr="003449F8">
        <w:tc>
          <w:tcPr>
            <w:tcW w:w="3115" w:type="dxa"/>
          </w:tcPr>
          <w:p w:rsidR="003449F8" w:rsidRDefault="003449F8" w:rsidP="003449F8">
            <w:r>
              <w:t>print</w:t>
            </w:r>
          </w:p>
        </w:tc>
        <w:tc>
          <w:tcPr>
            <w:tcW w:w="3115" w:type="dxa"/>
          </w:tcPr>
          <w:p w:rsidR="003449F8" w:rsidRDefault="003449F8" w:rsidP="003449F8">
            <w:r>
              <w:t>вывод в консоль</w:t>
            </w:r>
          </w:p>
        </w:tc>
        <w:tc>
          <w:tcPr>
            <w:tcW w:w="3115" w:type="dxa"/>
          </w:tcPr>
          <w:p w:rsidR="003449F8" w:rsidRDefault="003449F8" w:rsidP="003449F8">
            <w:r>
              <w:t>O(n^2)</w:t>
            </w:r>
          </w:p>
        </w:tc>
      </w:tr>
    </w:tbl>
    <w:p w:rsidR="003449F8" w:rsidRDefault="003449F8" w:rsidP="003449F8"/>
    <w:p w:rsidR="002A681B" w:rsidRPr="002A681B" w:rsidRDefault="002A681B" w:rsidP="003449F8">
      <w:r>
        <w:t xml:space="preserve">Описание </w:t>
      </w:r>
      <w:r>
        <w:rPr>
          <w:lang w:val="en-US"/>
        </w:rPr>
        <w:t>unit-</w:t>
      </w:r>
      <w:r>
        <w:t>тестов:</w:t>
      </w:r>
    </w:p>
    <w:p w:rsidR="002A681B" w:rsidRPr="002A681B" w:rsidRDefault="002A681B" w:rsidP="002A681B">
      <w:pPr>
        <w:rPr>
          <w:b/>
        </w:rPr>
      </w:pPr>
      <w:r w:rsidRPr="002A681B">
        <w:rPr>
          <w:b/>
        </w:rPr>
        <w:t>Test</w:t>
      </w:r>
      <w:r w:rsidRPr="002A681B">
        <w:rPr>
          <w:b/>
          <w:lang w:val="en-US"/>
        </w:rPr>
        <w:t>_</w:t>
      </w:r>
      <w:r w:rsidRPr="002A681B">
        <w:rPr>
          <w:b/>
        </w:rPr>
        <w:t>insert</w:t>
      </w:r>
    </w:p>
    <w:p w:rsidR="002A681B" w:rsidRDefault="002A681B" w:rsidP="002A681B">
      <w:r>
        <w:t>Просто добавляет элемент.</w:t>
      </w:r>
    </w:p>
    <w:p w:rsidR="002A681B" w:rsidRDefault="002A681B" w:rsidP="002A681B">
      <w:r>
        <w:t>Пытается добавить уже существующий.</w:t>
      </w:r>
    </w:p>
    <w:p w:rsidR="002A681B" w:rsidRDefault="002A681B" w:rsidP="002A681B">
      <w:r>
        <w:t>Проверяет все элементы с помощью метода find.</w:t>
      </w:r>
    </w:p>
    <w:p w:rsidR="002A681B" w:rsidRPr="002A681B" w:rsidRDefault="002A681B" w:rsidP="002A681B">
      <w:pPr>
        <w:rPr>
          <w:b/>
        </w:rPr>
      </w:pPr>
      <w:r w:rsidRPr="002A681B">
        <w:rPr>
          <w:b/>
        </w:rPr>
        <w:t>Test</w:t>
      </w:r>
      <w:r w:rsidRPr="002A681B">
        <w:rPr>
          <w:b/>
          <w:lang w:val="en-US"/>
        </w:rPr>
        <w:t>_</w:t>
      </w:r>
      <w:r w:rsidRPr="002A681B">
        <w:rPr>
          <w:b/>
        </w:rPr>
        <w:t>remove</w:t>
      </w:r>
    </w:p>
    <w:p w:rsidR="002A681B" w:rsidRDefault="002A681B" w:rsidP="002A681B">
      <w:r>
        <w:t>Просто удаляет.</w:t>
      </w:r>
    </w:p>
    <w:p w:rsidR="002A681B" w:rsidRDefault="002A681B" w:rsidP="002A681B">
      <w:r>
        <w:t>И пытается удалить элемент с пустого дерева.</w:t>
      </w:r>
    </w:p>
    <w:p w:rsidR="002A681B" w:rsidRPr="002A681B" w:rsidRDefault="002A681B" w:rsidP="002A681B">
      <w:pPr>
        <w:rPr>
          <w:b/>
        </w:rPr>
      </w:pPr>
      <w:r w:rsidRPr="002A681B">
        <w:rPr>
          <w:b/>
        </w:rPr>
        <w:t>Test</w:t>
      </w:r>
      <w:r w:rsidRPr="002A681B">
        <w:rPr>
          <w:b/>
          <w:lang w:val="en-US"/>
        </w:rPr>
        <w:t>_f</w:t>
      </w:r>
      <w:r w:rsidRPr="002A681B">
        <w:rPr>
          <w:b/>
        </w:rPr>
        <w:t>ind</w:t>
      </w:r>
    </w:p>
    <w:p w:rsidR="002A681B" w:rsidRDefault="002A681B" w:rsidP="002A681B">
      <w:r>
        <w:t>Находит существующий элемент.</w:t>
      </w:r>
    </w:p>
    <w:p w:rsidR="002A681B" w:rsidRDefault="002A681B" w:rsidP="002A681B">
      <w:r>
        <w:t>И пытается найти несуществующий.</w:t>
      </w:r>
    </w:p>
    <w:p w:rsidR="002A681B" w:rsidRPr="002A681B" w:rsidRDefault="002A681B" w:rsidP="002A681B">
      <w:pPr>
        <w:rPr>
          <w:b/>
        </w:rPr>
      </w:pPr>
      <w:r w:rsidRPr="002A681B">
        <w:rPr>
          <w:b/>
        </w:rPr>
        <w:t>Test_</w:t>
      </w:r>
      <w:r w:rsidRPr="002A681B">
        <w:rPr>
          <w:b/>
          <w:lang w:val="en-US"/>
        </w:rPr>
        <w:t>g</w:t>
      </w:r>
      <w:r w:rsidRPr="002A681B">
        <w:rPr>
          <w:b/>
        </w:rPr>
        <w:t>et</w:t>
      </w:r>
      <w:r w:rsidRPr="002A681B">
        <w:rPr>
          <w:b/>
          <w:lang w:val="en-US"/>
        </w:rPr>
        <w:t>values</w:t>
      </w:r>
    </w:p>
    <w:p w:rsidR="002A681B" w:rsidRDefault="002A681B" w:rsidP="002A681B">
      <w:r>
        <w:t>Создает дерево с одинаковыми ключом и значением.</w:t>
      </w:r>
    </w:p>
    <w:p w:rsidR="002A681B" w:rsidRDefault="002A681B" w:rsidP="002A681B">
      <w:r>
        <w:t>И смотрит есть ли они в списке.</w:t>
      </w:r>
      <w:r>
        <w:cr/>
      </w:r>
    </w:p>
    <w:p w:rsidR="002A681B" w:rsidRDefault="002A681B" w:rsidP="002A681B">
      <w:r>
        <w:t>Результат работы программы:</w:t>
      </w:r>
    </w:p>
    <w:p w:rsidR="002A681B" w:rsidRDefault="002A681B" w:rsidP="002A681B">
      <w:r w:rsidRPr="002A681B">
        <w:rPr>
          <w:noProof/>
        </w:rPr>
        <w:drawing>
          <wp:inline distT="0" distB="0" distL="0" distR="0" wp14:anchorId="03097B04" wp14:editId="2B6BDAD9">
            <wp:extent cx="3374020" cy="2274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952" cy="22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1B" w:rsidRPr="002A681B" w:rsidRDefault="002A681B" w:rsidP="002A681B">
      <w:pPr>
        <w:rPr>
          <w:lang w:val="en-US"/>
        </w:rPr>
      </w:pPr>
      <w:r>
        <w:lastRenderedPageBreak/>
        <w:t>Листинг</w:t>
      </w:r>
      <w:r w:rsidRPr="002A681B">
        <w:rPr>
          <w:lang w:val="en-US"/>
        </w:rPr>
        <w:t>:</w:t>
      </w:r>
    </w:p>
    <w:p w:rsidR="002A681B" w:rsidRPr="002A681B" w:rsidRDefault="002A681B" w:rsidP="002A681B">
      <w:pPr>
        <w:rPr>
          <w:b/>
          <w:lang w:val="en-US"/>
        </w:rPr>
      </w:pPr>
      <w:r w:rsidRPr="002A681B">
        <w:rPr>
          <w:b/>
          <w:lang w:val="en-US"/>
        </w:rPr>
        <w:t>Main.cpp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#include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#include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"RBTree.h"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std;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main()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RedBlackTree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 tree;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tree.insert(27, 1);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tree.insert(7, 2);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tree.insert(47, 3);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tree.insert(6, 4);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tree.insert(16, 5);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tree.insert(36, 6);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tree.insert(56, 7);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tree.insert(10, 8);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tree.insert(26, 9);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tree.insert(15, 10);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2A681B">
        <w:rPr>
          <w:rFonts w:ascii="Consolas" w:hAnsi="Consolas" w:cs="Consolas"/>
          <w:color w:val="008080"/>
          <w:sz w:val="16"/>
          <w:szCs w:val="16"/>
          <w:lang w:val="en-US" w:eastAsia="en-US"/>
        </w:rPr>
        <w:t>&lt;&lt;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"Red-Black Tree:\n"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tree.printTree();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2A681B">
        <w:rPr>
          <w:rFonts w:ascii="Consolas" w:hAnsi="Consolas" w:cs="Consolas"/>
          <w:color w:val="008080"/>
          <w:sz w:val="16"/>
          <w:szCs w:val="16"/>
          <w:lang w:val="en-US" w:eastAsia="en-US"/>
        </w:rPr>
        <w:t>&lt;&lt;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"\nList of keys: "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&gt;* temp = tree.getKeys()-&gt;head;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 != </w:t>
      </w:r>
      <w:r w:rsidRPr="002A681B">
        <w:rPr>
          <w:rFonts w:ascii="Consolas" w:hAnsi="Consolas" w:cs="Consolas"/>
          <w:color w:val="6F008A"/>
          <w:sz w:val="16"/>
          <w:szCs w:val="16"/>
          <w:lang w:val="en-US" w:eastAsia="en-US"/>
        </w:rPr>
        <w:t>NULL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2A681B">
        <w:rPr>
          <w:rFonts w:ascii="Consolas" w:hAnsi="Consolas" w:cs="Consolas"/>
          <w:color w:val="008080"/>
          <w:sz w:val="16"/>
          <w:szCs w:val="16"/>
          <w:lang w:val="en-US" w:eastAsia="en-US"/>
        </w:rPr>
        <w:t>&lt;&lt;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temp-&gt;data </w:t>
      </w:r>
      <w:r w:rsidRPr="002A681B">
        <w:rPr>
          <w:rFonts w:ascii="Consolas" w:hAnsi="Consolas" w:cs="Consolas"/>
          <w:color w:val="008080"/>
          <w:sz w:val="16"/>
          <w:szCs w:val="16"/>
          <w:lang w:val="en-US" w:eastAsia="en-US"/>
        </w:rPr>
        <w:t>&lt;&lt;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 "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temp = temp-&gt;next;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2A681B">
        <w:rPr>
          <w:rFonts w:ascii="Consolas" w:hAnsi="Consolas" w:cs="Consolas"/>
          <w:color w:val="008080"/>
          <w:sz w:val="16"/>
          <w:szCs w:val="16"/>
          <w:lang w:val="en-US" w:eastAsia="en-US"/>
        </w:rPr>
        <w:t>&lt;&lt;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2A681B">
        <w:rPr>
          <w:rFonts w:ascii="Consolas" w:hAnsi="Consolas" w:cs="Consolas"/>
          <w:color w:val="008080"/>
          <w:sz w:val="16"/>
          <w:szCs w:val="16"/>
          <w:lang w:val="en-US" w:eastAsia="en-US"/>
        </w:rPr>
        <w:t>&lt;&lt;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"\nList of values: "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temp = tree.getValues()-&gt;head;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 != </w:t>
      </w:r>
      <w:r w:rsidRPr="002A681B">
        <w:rPr>
          <w:rFonts w:ascii="Consolas" w:hAnsi="Consolas" w:cs="Consolas"/>
          <w:color w:val="6F008A"/>
          <w:sz w:val="16"/>
          <w:szCs w:val="16"/>
          <w:lang w:val="en-US" w:eastAsia="en-US"/>
        </w:rPr>
        <w:t>NULL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2A681B">
        <w:rPr>
          <w:rFonts w:ascii="Consolas" w:hAnsi="Consolas" w:cs="Consolas"/>
          <w:color w:val="008080"/>
          <w:sz w:val="16"/>
          <w:szCs w:val="16"/>
          <w:lang w:val="en-US" w:eastAsia="en-US"/>
        </w:rPr>
        <w:t>&lt;&lt;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temp-&gt;data </w:t>
      </w:r>
      <w:r w:rsidRPr="002A681B">
        <w:rPr>
          <w:rFonts w:ascii="Consolas" w:hAnsi="Consolas" w:cs="Consolas"/>
          <w:color w:val="008080"/>
          <w:sz w:val="16"/>
          <w:szCs w:val="16"/>
          <w:lang w:val="en-US" w:eastAsia="en-US"/>
        </w:rPr>
        <w:t>&lt;&lt;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 "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temp = temp-&gt;next;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2A681B">
        <w:rPr>
          <w:rFonts w:ascii="Consolas" w:hAnsi="Consolas" w:cs="Consolas"/>
          <w:color w:val="008080"/>
          <w:sz w:val="16"/>
          <w:szCs w:val="16"/>
          <w:lang w:val="en-US" w:eastAsia="en-US"/>
        </w:rPr>
        <w:t>&lt;&lt;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2A681B">
        <w:rPr>
          <w:rFonts w:ascii="Consolas" w:hAnsi="Consolas" w:cs="Consolas"/>
          <w:color w:val="008080"/>
          <w:sz w:val="16"/>
          <w:szCs w:val="16"/>
          <w:lang w:val="en-US" w:eastAsia="en-US"/>
        </w:rPr>
        <w:t>&lt;&lt;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"\n Tree after removing keys: 27, 15:\n"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tree.remove(27);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tree.remove(15);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tree.printTree();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>tree.clear();</w:t>
      </w:r>
    </w:p>
    <w:p w:rsidR="002A681B" w:rsidRPr="002A681B" w:rsidRDefault="002A681B" w:rsidP="002A681B">
      <w:pPr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2A681B" w:rsidRPr="002A681B" w:rsidRDefault="002A681B" w:rsidP="002A681B">
      <w:pPr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2A681B" w:rsidRPr="002A681B" w:rsidRDefault="002A681B" w:rsidP="002A681B">
      <w:pPr>
        <w:rPr>
          <w:b/>
          <w:lang w:val="en-US"/>
        </w:rPr>
      </w:pPr>
      <w:r w:rsidRPr="002A681B">
        <w:rPr>
          <w:b/>
          <w:lang w:val="en-US"/>
        </w:rPr>
        <w:t xml:space="preserve">List.h 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#pragma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once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#include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std;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data;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* prev;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* next;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Element_List()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-&gt;data = 0;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-&gt;prev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-&gt;next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&gt;* head;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&gt;* tail;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List()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-&gt;head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-&gt;tail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isEmpty();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pushback(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data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pushfront(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data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popback();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popfront();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clear();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inline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&gt;::isEmpty()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(head ==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&amp;&amp; tail ==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(head !=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&amp;&amp; tail !=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logic_error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"Error"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inline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&gt;::pushback(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data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(isEmpty())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&gt;* Node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Node-&gt;data =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data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head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tail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&gt;* Node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Node-&gt;data =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data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tail-&gt;next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Node-&gt;prev = tail;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tail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inline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&gt;::pushfront(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data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(isEmpty())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&gt;* Node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Node-&gt;data =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data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head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tail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&gt;* Node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Node-&gt;data =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data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head-&gt;prev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Node-&gt;next = head;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head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inline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&gt;::popback()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(isEmpty())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logic_error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"List is empty."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eastAsia="en-US"/>
        </w:rPr>
        <w:t>else</w:t>
      </w: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(tail-&gt;prev !=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tail = tail-&gt;prev;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delete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tail-&gt;next;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tail-&gt;next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delete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tail;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head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tail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>inline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&gt;::popfront()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(isEmpty())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logic_error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"List is empty."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(head-&gt;next !=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head = head-&gt;next;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delete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head-&gt;prev;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head-&gt;prev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delete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head;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head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tail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inline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&gt;::clear()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Element_List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&gt;* Node = head;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(Node !=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Node-&gt;next;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eastAsia="en-US"/>
        </w:rPr>
        <w:t>delete</w:t>
      </w: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head;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ab/>
        <w:t>head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2A681B" w:rsidRPr="002A681B" w:rsidRDefault="002A681B" w:rsidP="002A681B">
      <w:pPr>
        <w:rPr>
          <w:b/>
          <w:lang w:val="en-US"/>
        </w:rPr>
      </w:pPr>
      <w:r w:rsidRPr="002A681B">
        <w:rPr>
          <w:b/>
          <w:lang w:val="en-US"/>
        </w:rPr>
        <w:t>RBTree.h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#pragma once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#include&lt;iostream&gt;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#include "List.h"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#include "Stack.h"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using namespace std;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enum class RBColor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RED,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BLACK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class Element_RBtree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public: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RBColor color;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T1 key;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T2 value;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Element_RBtree* 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Element_RBtree* 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Element_RBtree* 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Element_RBtree()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this-&gt;color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this-&gt;key = 0;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this-&gt;value = 0;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this-&gt;parent = nullptr;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this-&gt;left = nullptr;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this-&gt;right = nullptr;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class RedBlackTree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public: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root;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nil;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RedBlackTree()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nil = new Element_RBtree&lt;T1, T2&gt;();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nil-&gt;color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nil;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root-&gt;left = nil;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root-&gt;right = nil;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leftTurn(Element_RBtree&lt;T1, T2&gt;* xNode);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rightTurn(Element_RBtree&lt;T1, T2&gt;* yNode);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insert(T1 key, T2 value);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rebalancingTreeAfterInsertion(Element_RBtree&lt;T1, T2&gt;* Node);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find(T1 key);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remove(T1 key);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rebalancingTreeAfterRemove(Element_RBtree&lt;T1, T2&gt;* Node);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List&lt;Element_RBtree&lt;T1, T2&gt;*&gt;* allNodesToList();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printTree();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List&lt;T1&gt;* getKeys();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List&lt;T2&gt;* getValues();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clear();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void RedBlackTree&lt;T1, T2&gt;::leftTurn(Element_RBtree&lt;T1, T2&gt;* xNode)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yNode = xNode-&gt;right;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bNode = yNode-&gt;left;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xNode-&gt;right = bNode;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(bNode != nil)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bNode-&gt;parent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pNode = xNode-&gt;parent;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yNode-&gt;parent = pNode;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(pNode == nullptr)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yNode;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(pNode-&gt;left == xNode)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pNode-&gt;left = yNode;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(pNode-&gt;right == xNode)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pNode-&gt;right = yNode;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yNode-&gt;left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xNode-&gt;parent = yNode;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void RedBlackTree&lt;T1, T2&gt;::rightTurn(Element_RBtree&lt;T1, T2&gt;* yNode)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xNode = yNode-&gt;left;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bNode = xNode-&gt;right;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yNode-&gt;left = bNode;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(bNode != nil)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bNode-&gt;parent = yNode;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pNode = yNode-&gt;parent;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xNode-&gt;parent = pNode;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(pNode == nullptr)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(pNode-&gt;left == yNode)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pNode-&gt;left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(pNode-&gt;right == yNode)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pNode-&gt;right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xNode-&gt;right = yNode;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yNode-&gt;parent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void RedBlackTree&lt;T1, T2&gt;::insert(T1 key, T2 value)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(root == nil)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Node = new Element_RBtree&lt;T1, T2&gt;;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Node-&gt;key = key;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Node-&gt;value = value;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Node-&gt;left = nil;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Node-&gt;right = nil;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Node = root;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(Node-&gt;left != nil || Node-&gt;right != nil)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(key == Node-&gt;key)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logic_error("This key is exist.");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(key &lt; Node-&gt;key)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(Node-&gt;left != nil)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Node-&gt;left;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break;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(Node-&gt;right != nil)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Node-&gt;right;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break;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newNode = new Element_RBtree&lt;T1, T2&gt;;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newNode-&gt;key = key;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newNode-&gt;value = value;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newNode-&gt;left = nil;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newNode-&gt;right = nil;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newNode-&gt;parent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(newNode-&gt;key &gt; Node-&gt;key)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Node-&gt;right = newNode;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Node-&gt;left = newNode;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newNode-&gt;color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rebalancingTreeAfterInsertion(newNode);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void RedBlackTree&lt;T1, T2&gt;::rebalancingTreeAfterInsertion(Element_RBtree&lt;T1, T2&gt;* Node)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(Node-&gt;parent-&gt;color == RBColor::RED)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Parent = Node-&gt;parent;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grandParent = Parent-&gt;parent;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(grandParent-&gt;left == Parent)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(grandParent-&gt;right-&gt;color == RBColor::RED)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grandParent-&gt;left-&gt;color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grandParent-&gt;right-&gt;color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grandParent-&gt;color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grandParent;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(Parent-&gt;right ==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leftTurn(Node);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Parent = Node-&gt;parent;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grandParent = Parent-&gt;parent;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Parent-&gt;color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grandParent-&gt;color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rightTurn(grandParent);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(grandParent-&gt;right == Parent)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(grandParent-&gt;left-&gt;color == RBColor::RED)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grandParent-&gt;left-&gt;color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grandParent-&gt;right-&gt;color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grandParent-&gt;color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grandParent;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(Parent-&gt;left ==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rightTurn(Node);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Parent = Node-&gt;parent;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grandParent = Parent-&gt;parent;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Parent-&gt;color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grandParent-&gt;color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leftTurn(grandParent);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(Node == root)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break;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Element_RBtree&lt;T1, T2&gt;* RedBlackTree&lt;T1, T2&gt;::find(T1 key)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(root == nil)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logic_error("Tree is empty.");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Node = root;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bool check = 0;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(Node != nil)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(key == Node-&gt;key)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check = 1;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break;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(key &lt; Node-&gt;key)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Node-&gt;left;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Node-&gt;right;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(check == 0)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invalid_argument("Key doen't exist in the tree.");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void RedBlackTree&lt;T1, T2&gt;::remove(T1 key)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(root == nil)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logic_error("Tree is empty.");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Node = find(key);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RBColor originalColor = Node-&gt;color;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(Node-&gt;left == nil)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 Node-&gt;left;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xNode = Node-&gt;right;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(Node-&gt;parent-&gt;left ==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Node-&gt;parent-&gt;left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(Node-&gt;parent-&gt;right ==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Node-&gt;parent-&gt;right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xNode-&gt;parent = Node-&gt;parent;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(Node-&gt;right == nil)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 Node-&gt;right;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xNode = Node-&gt;left;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(Node-&gt;parent-&gt;left ==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Node-&gt;parent-&gt;left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(Node-&gt;parent-&gt;right ==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Node-&gt;parent-&gt;right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xNode-&gt;parent = Node-&gt;parent;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yNode = Node-&gt;right;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(yNode-&gt;left != nil)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 = yNode-&gt;left;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(yNode == Node-&gt;right)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originalColor = Node-&gt;color;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originalColor = yNode-&gt;color;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xNode = yNode-&gt;right;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(yNode-&gt;parent ==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xNode-&gt;parent = yNode;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yNode-&gt;left = Node-&gt;left;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yNode-&gt;right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(yNode-&gt;parent-&gt;right == yNode)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yNode-&gt;parent-&gt;right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(yNode-&gt;parent-&gt;left == yNode)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yNode-&gt;parent-&gt;left = xNode;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yNode-&gt;left = Node-&gt;left;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yNode-&gt;right = Node-&gt;right;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(Node-&gt;parent-&gt;right ==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Node-&gt;parent-&gt;right = yNode;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(Node-&gt;parent-&gt;left ==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Node-&gt;parent-&gt;left = yNode;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yNode-&gt;parent = Node-&gt;parent;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yNode-&gt;color = originalColor;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(originalColor == RBColor::BLACK)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rebalancingTreeAfterRemove(xNode);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void RedBlackTree&lt;T1, T2&gt;::rebalancingTreeAfterRemove(Element_RBtree&lt;T1, T2&gt;* Node)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wNode;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(Node != root &amp;&amp; Node-&gt;color != RBColor::BLACK)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(Node-&gt;parent-&gt;left 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 = Node-&gt;parent-&gt;right;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(wNode-&gt;color == RBColor::RED)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Node-&gt;parent-&gt;color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leftTurn(Node-&gt;parent);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 = Node-&gt;parent-&gt;right;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(wNode-&gt;left-&gt;color == RBColor::BLACK &amp;&amp; wNode-&gt;right-&gt;color == RBColor::BLACK)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Node-&gt;parent;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(wNode-&gt;right-&gt;color == RBColor::BLACK)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wNode-&gt;left-&gt;color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rightTurn(wNode);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 = Node-&gt;parent-&gt;right;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wNode-&gt;color = Node-&gt;parent-&gt;color;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Node-&gt;parent-&gt;color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wNode-&gt;right-&gt;color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leftTurn(Node-&gt;parent);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root;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(Node-&gt;parent-&gt;right = Node)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 = Node-&gt;parent-&gt;left;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(wNode-&gt;color == RBColor::RED)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Node-&gt;parent-&gt;color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rightTurn(Node-&gt;parent);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 = Node-&gt;parent-&gt;left;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(wNode-&gt;left-&gt;color == RBColor::BLACK &amp;&amp; wNode-&gt;right-&gt;color == RBColor::BLACK)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Node-&gt;parent;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(wNode-&gt;left-&gt;color == RBColor::BLACK)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wNode-&gt;right-&gt;color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wNode-&gt;color = RBColor::RED;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leftTurn(wNode);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 = Node-&gt;parent-&gt;left;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wNode-&gt;color = Node-&gt;parent-&gt;color;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Node-&gt;parent-&gt;color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wNode-&gt;left-&gt;color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rightTurn(Node-&gt;parent);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 = root;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Node-&gt;color = RBColor::BLACK;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List&lt;Element_RBtree&lt;T1, T2&gt;*&gt;* RedBlackTree&lt;T1, T2&gt;::allNodesToList()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List&lt;Element_RBtree&lt;T1, T2&gt;*&gt;* list = new List&lt;Element_RBtree&lt;T1, T2&gt;*&gt;;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Stack&lt;Element_RBtree&lt;T1, T2&gt;*&gt;* stack = new Stack&lt;Element_RBtree&lt;T1, T2&gt;*&gt;;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temp = root;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(temp != nil)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list-&gt;pushback(temp);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(temp-&gt;right != nil)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stack-&gt;push(temp-&gt;right);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(temp-&gt;left != nil)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temp = temp-&gt;left;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(!stack-&gt;isEmpty())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temp = stack-&gt;pop();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temp = nil;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list;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void RedBlackTree&lt;T1, T2&gt;::printTree()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(root == nil)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cout &lt;&lt; "Tree is empty.";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List&lt;Element_RBtree&lt;T1, T2&gt;*&gt;* listNode = allNodesToList();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(listNode-&gt;head != nullptr)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cout &lt;&lt; "(Key: " &lt;&lt; listNode-&gt;head-&gt;data-&gt;key &lt;&lt; ", Value: " &lt;&lt; listNode-&gt;head-&gt;data-&gt;value &lt;&lt; ")\n";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listNode-&gt;popfront();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List&lt;T1&gt;* RedBlackTree&lt;T1, T2&gt;::getKeys()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List&lt;T1&gt;* listKey = new List&lt;T1&gt;;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List&lt;Element_RBtree&lt;T1, T2&gt;*&gt;* listNode = allNodesToList();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Element_List&lt;Element_RBtree&lt;T1, T2&gt;*&gt;* temp = listNode-&gt;head;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(temp != nullptr)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listKey-&gt;pushback(temp-&gt;data-&gt;key);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temp = temp-&gt;next;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listKey;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List&lt;T2&gt;* RedBlackTree&lt;T1, T2&gt;::getValues()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List&lt;T2&gt;* listValue = new List&lt;T2&gt;;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List&lt;Element_RBtree&lt;T1, T2&gt;*&gt;* listNode = allNodesToList();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Element_List&lt;Element_RBtree&lt;T1, T2&gt;*&gt;* temp = listNode-&gt;head;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(temp != nullptr)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listValue-&gt;pushback(temp-&gt;data-&gt;value);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temp = temp-&gt;next;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listValue;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template&lt;class T1, class T2&gt;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inline void RedBlackTree&lt;T1, T2&gt;::clear()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(root == nil)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logic_error("The tree is already empty.");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current = root;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Stack&lt;Element_RBtree&lt;T1, T2&gt;*&gt;* stack = new Stack&lt;Element_RBtree&lt;T1, T2&gt;*&gt;;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(current != nil)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(current-&gt;right != nil)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stack-&gt;push(current-&gt;right);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(current-&gt;left != nil)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Element_RBtree&lt;T1, T2&gt;* temp = current-&gt;left;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 current;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current = temp;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(!stack-&gt;isEmpty())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 current;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current = stack-&gt;pop();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 current;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current = nil;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current;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rPr>
          <w:sz w:val="16"/>
          <w:szCs w:val="16"/>
          <w:lang w:val="en-US"/>
        </w:rPr>
      </w:pPr>
    </w:p>
    <w:p w:rsidR="002A681B" w:rsidRPr="002A681B" w:rsidRDefault="002A681B" w:rsidP="002A681B">
      <w:pPr>
        <w:rPr>
          <w:b/>
          <w:lang w:val="en-US"/>
        </w:rPr>
      </w:pPr>
      <w:r>
        <w:rPr>
          <w:b/>
          <w:lang w:val="en-US"/>
        </w:rPr>
        <w:t>Stack.h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#pragma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once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std;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data;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* next;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>};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* top;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size_t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size;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Stack()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top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size = 0;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~Stack()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default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push(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pop();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isEmpty();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size_t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getsize();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inline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&gt;::push(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(isEmpty())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Node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Node-&gt;data =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Node-&gt;next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top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Node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Node-&gt;data = </w:t>
      </w:r>
      <w:r w:rsidRPr="002A681B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Node-&gt;next = top;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top = Node;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size++;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inline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&gt;::pop()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(isEmpty())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runtime_error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A681B">
        <w:rPr>
          <w:rFonts w:ascii="Consolas" w:hAnsi="Consolas" w:cs="Consolas"/>
          <w:color w:val="A31515"/>
          <w:sz w:val="16"/>
          <w:szCs w:val="16"/>
          <w:lang w:val="en-US" w:eastAsia="en-US"/>
        </w:rPr>
        <w:t>"Stack is empty."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Element_Stack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* temp = top;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(top-&gt;next ==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top 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top = temp-&gt;next;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result = temp-&gt;data;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delete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temp;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size--;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inline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&gt;::isEmpty()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(top ==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A681B">
        <w:rPr>
          <w:rFonts w:ascii="Consolas" w:hAnsi="Consolas" w:cs="Consolas"/>
          <w:color w:val="0000FF"/>
          <w:sz w:val="16"/>
          <w:szCs w:val="16"/>
          <w:lang w:val="en-US" w:eastAsia="en-US"/>
        </w:rPr>
        <w:t>inline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size_t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Stack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A681B">
        <w:rPr>
          <w:rFonts w:ascii="Consolas" w:hAnsi="Consolas" w:cs="Consolas"/>
          <w:color w:val="2B91AF"/>
          <w:sz w:val="16"/>
          <w:szCs w:val="16"/>
          <w:lang w:val="en-US" w:eastAsia="en-US"/>
        </w:rPr>
        <w:t>T</w:t>
      </w:r>
      <w:r w:rsidRPr="002A681B">
        <w:rPr>
          <w:rFonts w:ascii="Consolas" w:hAnsi="Consolas" w:cs="Consolas"/>
          <w:color w:val="000000"/>
          <w:sz w:val="16"/>
          <w:szCs w:val="16"/>
          <w:lang w:val="en-US" w:eastAsia="en-US"/>
        </w:rPr>
        <w:t>&gt;::getsize()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A681B">
        <w:rPr>
          <w:rFonts w:ascii="Consolas" w:hAnsi="Consolas" w:cs="Consolas"/>
          <w:color w:val="0000FF"/>
          <w:sz w:val="16"/>
          <w:szCs w:val="16"/>
          <w:lang w:eastAsia="en-US"/>
        </w:rPr>
        <w:t>return</w:t>
      </w: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size;</w:t>
      </w:r>
    </w:p>
    <w:p w:rsidR="002A681B" w:rsidRPr="002A681B" w:rsidRDefault="002A681B" w:rsidP="002A681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A681B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2A681B" w:rsidRPr="002A681B" w:rsidRDefault="002A681B" w:rsidP="002A681B">
      <w:pPr>
        <w:rPr>
          <w:lang w:val="en-US"/>
        </w:rPr>
      </w:pPr>
    </w:p>
    <w:sectPr w:rsidR="002A681B" w:rsidRPr="002A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703"/>
    <w:multiLevelType w:val="multilevel"/>
    <w:tmpl w:val="EE503B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DD23A1"/>
    <w:multiLevelType w:val="multilevel"/>
    <w:tmpl w:val="48AC577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0CEF5052"/>
    <w:multiLevelType w:val="multilevel"/>
    <w:tmpl w:val="8446C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E47B37"/>
    <w:multiLevelType w:val="multilevel"/>
    <w:tmpl w:val="71DEB5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C15536"/>
    <w:multiLevelType w:val="hybridMultilevel"/>
    <w:tmpl w:val="5CF6B4C4"/>
    <w:lvl w:ilvl="0" w:tplc="648E11C2">
      <w:start w:val="5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C2249"/>
    <w:multiLevelType w:val="multilevel"/>
    <w:tmpl w:val="20D86B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1F3763" w:themeColor="accent1" w:themeShade="7F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color w:val="1F3763" w:themeColor="accent1" w:themeShade="7F"/>
        <w:sz w:val="24"/>
      </w:rPr>
    </w:lvl>
  </w:abstractNum>
  <w:abstractNum w:abstractNumId="6" w15:restartNumberingAfterBreak="0">
    <w:nsid w:val="22B35E33"/>
    <w:multiLevelType w:val="multilevel"/>
    <w:tmpl w:val="44DAD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4D65017"/>
    <w:multiLevelType w:val="hybridMultilevel"/>
    <w:tmpl w:val="E5B4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16FA8"/>
    <w:multiLevelType w:val="hybridMultilevel"/>
    <w:tmpl w:val="9B1A9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13506"/>
    <w:multiLevelType w:val="multilevel"/>
    <w:tmpl w:val="B97A2226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0" w15:restartNumberingAfterBreak="0">
    <w:nsid w:val="5782603F"/>
    <w:multiLevelType w:val="hybridMultilevel"/>
    <w:tmpl w:val="FC6C6B36"/>
    <w:lvl w:ilvl="0" w:tplc="4506424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8161430"/>
    <w:multiLevelType w:val="multilevel"/>
    <w:tmpl w:val="227C33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74107A"/>
    <w:multiLevelType w:val="multilevel"/>
    <w:tmpl w:val="93C8ED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06761A"/>
    <w:multiLevelType w:val="multilevel"/>
    <w:tmpl w:val="436279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13"/>
  </w:num>
  <w:num w:numId="8">
    <w:abstractNumId w:val="3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F8"/>
    <w:rsid w:val="00007284"/>
    <w:rsid w:val="00045BDC"/>
    <w:rsid w:val="00077F0F"/>
    <w:rsid w:val="00166ABB"/>
    <w:rsid w:val="002A681B"/>
    <w:rsid w:val="002E6979"/>
    <w:rsid w:val="0032078E"/>
    <w:rsid w:val="003449F8"/>
    <w:rsid w:val="003D76CE"/>
    <w:rsid w:val="00455E04"/>
    <w:rsid w:val="004F066A"/>
    <w:rsid w:val="005F3C34"/>
    <w:rsid w:val="00663C69"/>
    <w:rsid w:val="006B5A07"/>
    <w:rsid w:val="00895661"/>
    <w:rsid w:val="008F433F"/>
    <w:rsid w:val="0090140C"/>
    <w:rsid w:val="009E1B3D"/>
    <w:rsid w:val="00A923EA"/>
    <w:rsid w:val="00BC5F48"/>
    <w:rsid w:val="00BE4FA8"/>
    <w:rsid w:val="00C07220"/>
    <w:rsid w:val="00D55F50"/>
    <w:rsid w:val="00F367C3"/>
    <w:rsid w:val="00F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00AA"/>
  <w15:chartTrackingRefBased/>
  <w15:docId w15:val="{8CA06CE5-70F3-44A1-8B3C-98A18E6C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 1"/>
    <w:qFormat/>
    <w:rsid w:val="008F433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ур."/>
    <w:basedOn w:val="a"/>
    <w:next w:val="a"/>
    <w:link w:val="10"/>
    <w:autoRedefine/>
    <w:uiPriority w:val="9"/>
    <w:qFormat/>
    <w:rsid w:val="0090140C"/>
    <w:pPr>
      <w:keepNext/>
      <w:keepLines/>
      <w:numPr>
        <w:numId w:val="17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0140C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140C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0140C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40C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40C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40C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40C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40C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F433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F433F"/>
    <w:rPr>
      <w:rFonts w:ascii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F433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166ABB"/>
    <w:pPr>
      <w:ind w:left="720"/>
      <w:contextualSpacing/>
    </w:pPr>
  </w:style>
  <w:style w:type="table" w:styleId="a5">
    <w:name w:val="Table Grid"/>
    <w:basedOn w:val="a1"/>
    <w:uiPriority w:val="39"/>
    <w:rsid w:val="00166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1ур. Знак"/>
    <w:basedOn w:val="a0"/>
    <w:link w:val="1"/>
    <w:uiPriority w:val="9"/>
    <w:rsid w:val="003D76C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40C"/>
    <w:rPr>
      <w:rFonts w:ascii="Times New Roman" w:eastAsiaTheme="majorEastAsia" w:hAnsi="Times New Roman" w:cstheme="majorBidi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23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923E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923E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923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923E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923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923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117\Documents\&#1053;&#1072;&#1089;&#1090;&#1088;&#1072;&#1080;&#1074;&#1072;&#1077;&#1084;&#1099;&#1077;%20&#1096;&#1072;&#1073;&#1083;&#1086;&#1085;&#1099;%20Office\&#1055;&#1088;&#1086;&#1075;&#1088;&#1072;&#1084;&#1084;&#1080;&#1088;&#1086;&#1074;&#1072;&#1085;&#1080;&#1077;%20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A0976-FB21-4D4F-8B86-7E38C752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Программирование Отчет.dotx</Template>
  <TotalTime>26</TotalTime>
  <Pages>14</Pages>
  <Words>3151</Words>
  <Characters>17966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Kasatkin</dc:creator>
  <cp:keywords>Прога;Программирование;Отчет</cp:keywords>
  <dc:description/>
  <cp:lastModifiedBy>Andrey Kasatkin</cp:lastModifiedBy>
  <cp:revision>2</cp:revision>
  <dcterms:created xsi:type="dcterms:W3CDTF">2022-06-02T14:25:00Z</dcterms:created>
  <dcterms:modified xsi:type="dcterms:W3CDTF">2022-06-02T16:19:00Z</dcterms:modified>
</cp:coreProperties>
</file>